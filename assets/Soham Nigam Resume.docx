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DFE" w:rsidRPr="007C5846" w:rsidRDefault="00065EC5" w:rsidP="008259E5">
      <w:pPr>
        <w:rPr>
          <w:rFonts w:ascii="Arial" w:hAnsi="Arial" w:cs="Arial"/>
        </w:rPr>
      </w:pPr>
      <w:r w:rsidRPr="007C584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1" layoutInCell="1" allowOverlap="1" wp14:anchorId="4C7AC793" wp14:editId="1D472041">
                <wp:simplePos x="0" y="0"/>
                <wp:positionH relativeFrom="page">
                  <wp:posOffset>46355</wp:posOffset>
                </wp:positionH>
                <wp:positionV relativeFrom="page">
                  <wp:posOffset>8287385</wp:posOffset>
                </wp:positionV>
                <wp:extent cx="127635" cy="109220"/>
                <wp:effectExtent l="0" t="3492" r="0" b="0"/>
                <wp:wrapNone/>
                <wp:docPr id="5" name="Isosceles Triangle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922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7B3F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3.65pt;margin-top:652.55pt;width:10.05pt;height:8.6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" fillcolor="white [3212]" stroked="f" strokeweight="1pt">
                <w10:wrap anchorx="page" anchory="page"/>
                <w10:anchorlock/>
              </v:shape>
            </w:pict>
          </mc:Fallback>
        </mc:AlternateContent>
      </w:r>
      <w:r w:rsidR="007C5846" w:rsidRPr="007C584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>
                <wp:simplePos x="0" y="0"/>
                <wp:positionH relativeFrom="column">
                  <wp:posOffset>-422031</wp:posOffset>
                </wp:positionH>
                <wp:positionV relativeFrom="paragraph">
                  <wp:posOffset>147</wp:posOffset>
                </wp:positionV>
                <wp:extent cx="2037600" cy="2037600"/>
                <wp:effectExtent l="0" t="0" r="0" b="0"/>
                <wp:wrapThrough wrapText="bothSides">
                  <wp:wrapPolygon edited="0">
                    <wp:start x="8753" y="0"/>
                    <wp:lineTo x="7541" y="135"/>
                    <wp:lineTo x="3771" y="1885"/>
                    <wp:lineTo x="1751" y="4309"/>
                    <wp:lineTo x="539" y="6464"/>
                    <wp:lineTo x="0" y="8349"/>
                    <wp:lineTo x="0" y="13062"/>
                    <wp:lineTo x="539" y="15082"/>
                    <wp:lineTo x="1751" y="17237"/>
                    <wp:lineTo x="3905" y="19392"/>
                    <wp:lineTo x="4040" y="19796"/>
                    <wp:lineTo x="7945" y="21411"/>
                    <wp:lineTo x="8753" y="21411"/>
                    <wp:lineTo x="12658" y="21411"/>
                    <wp:lineTo x="13466" y="21411"/>
                    <wp:lineTo x="17372" y="19661"/>
                    <wp:lineTo x="17506" y="19392"/>
                    <wp:lineTo x="19661" y="17237"/>
                    <wp:lineTo x="20873" y="15082"/>
                    <wp:lineTo x="21411" y="13062"/>
                    <wp:lineTo x="21411" y="8349"/>
                    <wp:lineTo x="20873" y="6464"/>
                    <wp:lineTo x="19661" y="4309"/>
                    <wp:lineTo x="17641" y="1885"/>
                    <wp:lineTo x="13870" y="135"/>
                    <wp:lineTo x="12658" y="0"/>
                    <wp:lineTo x="8753" y="0"/>
                  </wp:wrapPolygon>
                </wp:wrapThrough>
                <wp:docPr id="4" name="Oval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037600" cy="2037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A7C1F" id="Oval 4" o:spid="_x0000_s1026" style="position:absolute;margin-left:-33.25pt;margin-top:0;width:160.45pt;height:160.45pt;z-index:2516520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" fillcolor="white [3212]" stroked="f" strokeweight="1pt">
                <v:stroke joinstyle="miter"/>
                <o:lock v:ext="edit" aspectratio="t"/>
                <w10:wrap type="through"/>
              </v:oval>
            </w:pict>
          </mc:Fallback>
        </mc:AlternateContent>
      </w:r>
      <w:r w:rsidR="00004F51" w:rsidRPr="007C5846">
        <w:rPr>
          <w:rFonts w:ascii="Arial" w:hAnsi="Arial" w:cs="Arial"/>
          <w:noProof/>
        </w:rPr>
        <w:drawing>
          <wp:anchor distT="0" distB="0" distL="114300" distR="114300" simplePos="0" relativeHeight="251710464" behindDoc="0" locked="1" layoutInCell="1" allowOverlap="1" wp14:anchorId="6846DA34" wp14:editId="73B448F4">
            <wp:simplePos x="0" y="0"/>
            <wp:positionH relativeFrom="column">
              <wp:posOffset>-360680</wp:posOffset>
            </wp:positionH>
            <wp:positionV relativeFrom="paragraph">
              <wp:posOffset>68580</wp:posOffset>
            </wp:positionV>
            <wp:extent cx="1907540" cy="1907540"/>
            <wp:effectExtent l="63500" t="63500" r="124460" b="124460"/>
            <wp:wrapNone/>
            <wp:docPr id="8624669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66950" name="Picture 17" descr="Person smiling 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07540" cy="1907540"/>
                    </a:xfrm>
                    <a:prstGeom prst="ellipse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183" w:rsidRPr="007C5846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1" layoutInCell="1" allowOverlap="1" wp14:anchorId="044C9A5B" wp14:editId="648FF79B">
                <wp:simplePos x="0" y="0"/>
                <wp:positionH relativeFrom="page">
                  <wp:posOffset>2529840</wp:posOffset>
                </wp:positionH>
                <wp:positionV relativeFrom="page">
                  <wp:posOffset>2423160</wp:posOffset>
                </wp:positionV>
                <wp:extent cx="4690745" cy="1600200"/>
                <wp:effectExtent l="0" t="0" r="0" b="0"/>
                <wp:wrapSquare wrapText="bothSides"/>
                <wp:docPr id="2107907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745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183" w:rsidRPr="00F752F5" w:rsidRDefault="00065EC5" w:rsidP="00D71668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F752F5">
                              <w:rPr>
                                <w:rFonts w:ascii="Arial" w:hAnsi="Arial" w:cs="Arial"/>
                                <w:caps w:val="0"/>
                              </w:rPr>
                              <w:t>Profile</w:t>
                            </w:r>
                          </w:p>
                          <w:p w:rsidR="00E15CBB" w:rsidRDefault="00E15CBB" w:rsidP="00E15CB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bad-sentence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I am a motivated and adaptable student passionate about learning and solving problems.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bad-sentence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I thrive in collaborative, fast-paced environments and enjoy applying creativity alongside analytical thinking to deliver meaningful results.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bad-sentence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Eager to contribute fresh ideas and grow professionally by embracing new challenges and supporting team success.</w:t>
                            </w:r>
                          </w:p>
                          <w:p w:rsidR="00F02183" w:rsidRPr="00F02183" w:rsidRDefault="00F02183" w:rsidP="00F021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C9A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9.2pt;margin-top:190.8pt;width:369.35pt;height:12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" filled="f" stroked="f">
                <v:textbox>
                  <w:txbxContent>
                    <w:p w:rsidR="00F02183" w:rsidRPr="00F752F5" w:rsidRDefault="00065EC5" w:rsidP="00D71668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F752F5">
                        <w:rPr>
                          <w:rFonts w:ascii="Arial" w:hAnsi="Arial" w:cs="Arial"/>
                          <w:caps w:val="0"/>
                        </w:rPr>
                        <w:t>Profile</w:t>
                      </w:r>
                    </w:p>
                    <w:p w:rsidR="00E15CBB" w:rsidRDefault="00E15CBB" w:rsidP="00E15CB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bad-sentence"/>
                          <w:rFonts w:ascii="Arial" w:hAnsi="Arial" w:cs="Arial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  <w:t>I am a motivated and adaptable student passionate about learning and solving problems.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bad-sentence"/>
                          <w:rFonts w:ascii="Arial" w:hAnsi="Arial" w:cs="Arial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  <w:t>I thrive in collaborative, fast-paced environments and enjoy applying creativity alongside analytical thinking to deliver meaningful results.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bad-sentence"/>
                          <w:rFonts w:ascii="Arial" w:hAnsi="Arial" w:cs="Arial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  <w:t>Eager to contribute fresh ideas and grow professionally by embracing new challenges and supporting team success.</w:t>
                      </w:r>
                    </w:p>
                    <w:p w:rsidR="00F02183" w:rsidRPr="00F02183" w:rsidRDefault="00F02183" w:rsidP="00F02183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2183" w:rsidRPr="007C5846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1" layoutInCell="1" allowOverlap="1" wp14:anchorId="312237DF" wp14:editId="021AD96B">
                <wp:simplePos x="0" y="0"/>
                <wp:positionH relativeFrom="page">
                  <wp:posOffset>2508250</wp:posOffset>
                </wp:positionH>
                <wp:positionV relativeFrom="page">
                  <wp:posOffset>3856355</wp:posOffset>
                </wp:positionV>
                <wp:extent cx="5064125" cy="652970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4125" cy="6529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786" w:rsidRDefault="00416786" w:rsidP="00416786">
                            <w:pPr>
                              <w:tabs>
                                <w:tab w:val="left" w:pos="990"/>
                              </w:tabs>
                              <w:rPr>
                                <w:b/>
                              </w:rPr>
                            </w:pPr>
                            <w:bookmarkStart w:id="0" w:name="_GoBack"/>
                          </w:p>
                          <w:p w:rsidR="00F02183" w:rsidRPr="008611CD" w:rsidRDefault="00416786" w:rsidP="00416786">
                            <w:pPr>
                              <w:tabs>
                                <w:tab w:val="left" w:pos="990"/>
                              </w:tabs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8611C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 xml:space="preserve">Education </w:t>
                            </w:r>
                            <w:r w:rsidR="00B02972" w:rsidRPr="008611C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>and</w:t>
                            </w:r>
                            <w:r w:rsidRPr="008611CD">
                              <w:rPr>
                                <w:b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8611C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>Training</w:t>
                            </w:r>
                          </w:p>
                          <w:p w:rsidR="00E15CBB" w:rsidRDefault="00E15CBB" w:rsidP="00E15CBB">
                            <w:pPr>
                              <w:pStyle w:val="highlight-placeholder-parent"/>
                              <w:numPr>
                                <w:ilvl w:val="0"/>
                                <w:numId w:val="6"/>
                              </w:numPr>
                              <w:spacing w:before="0" w:after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Participated in the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NASA Space Apps Hackathon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 developing solutions using NASA’s open data.</w:t>
                            </w:r>
                          </w:p>
                          <w:p w:rsidR="00E15CBB" w:rsidRDefault="00E15CBB" w:rsidP="00E15CBB">
                            <w:pPr>
                              <w:pStyle w:val="highlight-placeholder-parent"/>
                              <w:numPr>
                                <w:ilvl w:val="0"/>
                                <w:numId w:val="6"/>
                              </w:numPr>
                              <w:spacing w:before="0" w:after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Competed in the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Data Quest Hackathon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 applying data-driven approaches to real-world problems.</w:t>
                            </w:r>
                          </w:p>
                          <w:p w:rsidR="00E15CBB" w:rsidRDefault="00E15CBB" w:rsidP="00E15CBB">
                            <w:pPr>
                              <w:pStyle w:val="highlight-placeholder-parent"/>
                              <w:numPr>
                                <w:ilvl w:val="0"/>
                                <w:numId w:val="6"/>
                              </w:numPr>
                              <w:spacing w:before="0" w:after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Engaged in multiple </w:t>
                            </w:r>
                            <w:r>
                              <w:rPr>
                                <w:rStyle w:val="badword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Ideathons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 contributing innovative ideas across diverse domains.</w:t>
                            </w:r>
                          </w:p>
                          <w:p w:rsidR="00416786" w:rsidRPr="008611CD" w:rsidRDefault="00E15CBB" w:rsidP="00E15CBB">
                            <w:pPr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611CD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Workshops and Seminars Attended</w:t>
                            </w:r>
                          </w:p>
                          <w:p w:rsidR="00E15CBB" w:rsidRDefault="00E15CBB" w:rsidP="00E15CBB">
                            <w:pPr>
                              <w:pStyle w:val="highlight-placeholder-parent"/>
                              <w:numPr>
                                <w:ilvl w:val="0"/>
                                <w:numId w:val="7"/>
                              </w:numPr>
                              <w:spacing w:before="0" w:after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Machine Learning and Deep </w:t>
                            </w:r>
                            <w:r w:rsidRPr="00F752F5">
                              <w:rPr>
                                <w:rFonts w:ascii="Arial" w:hAnsi="Arial" w:cs="Arial"/>
                                <w:color w:val="747474" w:themeColor="background2" w:themeShade="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Learning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Workshops</w:t>
                            </w:r>
                          </w:p>
                          <w:p w:rsidR="00E15CBB" w:rsidRPr="008611CD" w:rsidRDefault="00E15CBB" w:rsidP="00E15CBB">
                            <w:pPr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611CD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Projects and Research</w:t>
                            </w:r>
                          </w:p>
                          <w:p w:rsidR="00E15CBB" w:rsidRDefault="00E15CBB" w:rsidP="00E15CBB">
                            <w:pPr>
                              <w:pStyle w:val="highlight-placeholder-parent"/>
                              <w:numPr>
                                <w:ilvl w:val="0"/>
                                <w:numId w:val="8"/>
                              </w:numPr>
                              <w:spacing w:before="0" w:after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Built clones of popular platforms like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Netflix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and </w:t>
                            </w:r>
                            <w:r>
                              <w:rPr>
                                <w:rStyle w:val="badword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Zomato</w:t>
                            </w:r>
                          </w:p>
                          <w:p w:rsidR="00E15CBB" w:rsidRDefault="00E15CBB" w:rsidP="00E15CBB">
                            <w:pPr>
                              <w:pStyle w:val="highlight-placeholder-parent"/>
                              <w:numPr>
                                <w:ilvl w:val="0"/>
                                <w:numId w:val="8"/>
                              </w:numPr>
                              <w:spacing w:before="0" w:after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Developed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prediction models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including a </w:t>
                            </w:r>
                            <w:r>
                              <w:rPr>
                                <w:rStyle w:val="badword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Chatbot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and 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Movie Recommendation System</w:t>
                            </w:r>
                          </w:p>
                          <w:p w:rsidR="00E15CBB" w:rsidRPr="008611CD" w:rsidRDefault="00E15CBB" w:rsidP="00E15CBB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611CD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Online Learning and MOOCs</w:t>
                            </w:r>
                          </w:p>
                          <w:p w:rsidR="00E15CBB" w:rsidRDefault="00E15CBB" w:rsidP="00E15CBB">
                            <w:pPr>
                              <w:pStyle w:val="highlight-placeholder-parent"/>
                              <w:numPr>
                                <w:ilvl w:val="0"/>
                                <w:numId w:val="9"/>
                              </w:numPr>
                              <w:spacing w:before="0" w:after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Completed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CS229: Machine Learning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(Stanford University, Online)</w:t>
                            </w:r>
                          </w:p>
                          <w:p w:rsidR="00E15CBB" w:rsidRDefault="00E15CBB" w:rsidP="00E15CBB">
                            <w:pPr>
                              <w:pStyle w:val="highlight-placeholder-parent"/>
                              <w:numPr>
                                <w:ilvl w:val="0"/>
                                <w:numId w:val="9"/>
                              </w:numPr>
                              <w:spacing w:before="0" w:after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Completed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CS50: Introduction to Computer Science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(Harvard/MIT, Online)</w:t>
                            </w:r>
                          </w:p>
                          <w:p w:rsidR="00416786" w:rsidRPr="00416786" w:rsidRDefault="00E15CBB" w:rsidP="00416786">
                            <w:pPr>
                              <w:pStyle w:val="highlight-placeholder-parent"/>
                              <w:numPr>
                                <w:ilvl w:val="0"/>
                                <w:numId w:val="9"/>
                              </w:numPr>
                              <w:spacing w:before="0" w:after="0"/>
                              <w:textAlignment w:val="baseline"/>
                              <w:rPr>
                                <w:rStyle w:val="s1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Participated in various other online courses related to AI, ML, and web developmen</w:t>
                            </w:r>
                            <w:r w:rsidR="0041678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</w:t>
                            </w:r>
                          </w:p>
                          <w:p w:rsidR="00416786" w:rsidRPr="00416786" w:rsidRDefault="00416786" w:rsidP="00416786">
                            <w:pPr>
                              <w:pStyle w:val="highlight-placeholder-parent"/>
                              <w:spacing w:before="0" w:after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11CD">
                              <w:rPr>
                                <w:rStyle w:val="s1"/>
                                <w:b/>
                                <w:bCs/>
                                <w:color w:val="595959" w:themeColor="text1" w:themeTint="A6"/>
                              </w:rPr>
                              <w:t>Languages:</w:t>
                            </w:r>
                            <w:r w:rsidRPr="008611CD"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  <w:r>
                              <w:t>Hindi (Native), English (Proficient)</w:t>
                            </w:r>
                          </w:p>
                          <w:p w:rsidR="00416786" w:rsidRPr="007C5846" w:rsidRDefault="00065EC5" w:rsidP="00416786">
                            <w:pPr>
                              <w:pStyle w:val="p1"/>
                              <w:jc w:val="both"/>
                            </w:pPr>
                            <w:r w:rsidRPr="008611CD">
                              <w:rPr>
                                <w:rStyle w:val="s1"/>
                                <w:b/>
                                <w:bCs/>
                                <w:color w:val="595959" w:themeColor="text1" w:themeTint="A6"/>
                              </w:rPr>
                              <w:t>Achievements &amp; Honors</w:t>
                            </w:r>
                            <w:r w:rsidR="00416786" w:rsidRPr="00065EC5">
                              <w:rPr>
                                <w:rStyle w:val="s1"/>
                                <w:bCs/>
                              </w:rPr>
                              <w:t>:</w:t>
                            </w:r>
                            <w:r w:rsidR="00416786">
                              <w:t xml:space="preserve"> </w:t>
                            </w:r>
                            <w:r w:rsidR="00416786" w:rsidRPr="007C5846">
                              <w:rPr>
                                <w:rStyle w:val="bad-sentence"/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Accomplished sportsman with multiple medals in football, swimming, marathon, and chess</w:t>
                            </w:r>
                            <w:r w:rsidR="00416786" w:rsidRPr="007C5846">
                              <w:rPr>
                                <w:rStyle w:val="bad-sentence"/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416786" w:rsidRPr="007C5846">
                              <w:rPr>
                                <w:rStyle w:val="bad-sentence"/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demonstrating discipline, perseverance, teamwork, and strategic thinking.</w:t>
                            </w:r>
                            <w:r w:rsidR="00416786" w:rsidRPr="007C584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416786" w:rsidRPr="007C5846">
                              <w:rPr>
                                <w:rStyle w:val="bad-sentence"/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Proven ability to balance academics and athletics while maintaining a strong competitive spirit and leadership qualities.</w:t>
                            </w:r>
                          </w:p>
                          <w:p w:rsidR="00416786" w:rsidRPr="007C5846" w:rsidRDefault="00416786" w:rsidP="00416786">
                            <w:pPr>
                              <w:pStyle w:val="p1"/>
                              <w:jc w:val="both"/>
                            </w:pPr>
                          </w:p>
                          <w:p w:rsidR="00F02183" w:rsidRDefault="00F02183" w:rsidP="00F02183">
                            <w:pPr>
                              <w:rPr>
                                <w:rStyle w:val="s1"/>
                                <w:b/>
                                <w:bCs/>
                              </w:rPr>
                            </w:pPr>
                          </w:p>
                          <w:p w:rsidR="00416786" w:rsidRDefault="00416786" w:rsidP="00F02183"/>
                          <w:bookmarkEnd w:id="0"/>
                          <w:p w:rsidR="00416786" w:rsidRPr="00F02183" w:rsidRDefault="00416786" w:rsidP="00F021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237DF" id="_x0000_s1027" type="#_x0000_t202" style="position:absolute;left:0;text-align:left;margin-left:197.5pt;margin-top:303.65pt;width:398.75pt;height:514.1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" filled="f" stroked="f">
                <v:textbox>
                  <w:txbxContent>
                    <w:p w:rsidR="00416786" w:rsidRDefault="00416786" w:rsidP="00416786">
                      <w:pPr>
                        <w:tabs>
                          <w:tab w:val="left" w:pos="990"/>
                        </w:tabs>
                        <w:rPr>
                          <w:b/>
                        </w:rPr>
                      </w:pPr>
                      <w:bookmarkStart w:id="1" w:name="_GoBack"/>
                    </w:p>
                    <w:p w:rsidR="00F02183" w:rsidRPr="008611CD" w:rsidRDefault="00416786" w:rsidP="00416786">
                      <w:pPr>
                        <w:tabs>
                          <w:tab w:val="left" w:pos="990"/>
                        </w:tabs>
                        <w:rPr>
                          <w:b/>
                          <w:color w:val="595959" w:themeColor="text1" w:themeTint="A6"/>
                        </w:rPr>
                      </w:pPr>
                      <w:r w:rsidRPr="008611CD"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 xml:space="preserve">Education </w:t>
                      </w:r>
                      <w:r w:rsidR="00B02972" w:rsidRPr="008611CD"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and</w:t>
                      </w:r>
                      <w:r w:rsidRPr="008611CD">
                        <w:rPr>
                          <w:b/>
                          <w:color w:val="595959" w:themeColor="text1" w:themeTint="A6"/>
                        </w:rPr>
                        <w:t xml:space="preserve"> </w:t>
                      </w:r>
                      <w:r w:rsidRPr="008611CD"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Training</w:t>
                      </w:r>
                    </w:p>
                    <w:p w:rsidR="00E15CBB" w:rsidRDefault="00E15CBB" w:rsidP="00E15CBB">
                      <w:pPr>
                        <w:pStyle w:val="highlight-placeholder-parent"/>
                        <w:numPr>
                          <w:ilvl w:val="0"/>
                          <w:numId w:val="6"/>
                        </w:numPr>
                        <w:spacing w:before="0" w:after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Participated in the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NASA Space Apps Hackathon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, developing solutions using NASA’s open data.</w:t>
                      </w:r>
                    </w:p>
                    <w:p w:rsidR="00E15CBB" w:rsidRDefault="00E15CBB" w:rsidP="00E15CBB">
                      <w:pPr>
                        <w:pStyle w:val="highlight-placeholder-parent"/>
                        <w:numPr>
                          <w:ilvl w:val="0"/>
                          <w:numId w:val="6"/>
                        </w:numPr>
                        <w:spacing w:before="0" w:after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Competed in the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Data Quest Hackathon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, applying data-driven approaches to real-world problems.</w:t>
                      </w:r>
                    </w:p>
                    <w:p w:rsidR="00E15CBB" w:rsidRDefault="00E15CBB" w:rsidP="00E15CBB">
                      <w:pPr>
                        <w:pStyle w:val="highlight-placeholder-parent"/>
                        <w:numPr>
                          <w:ilvl w:val="0"/>
                          <w:numId w:val="6"/>
                        </w:numPr>
                        <w:spacing w:before="0" w:after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Engaged in multiple </w:t>
                      </w:r>
                      <w:r>
                        <w:rPr>
                          <w:rStyle w:val="badword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Ideathons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, contributing innovative ideas across diverse domains.</w:t>
                      </w:r>
                    </w:p>
                    <w:p w:rsidR="00416786" w:rsidRPr="008611CD" w:rsidRDefault="00E15CBB" w:rsidP="00E15CBB">
                      <w:pPr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611CD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bdr w:val="none" w:sz="0" w:space="0" w:color="auto" w:frame="1"/>
                        </w:rPr>
                        <w:t>Workshops and Seminars Attended</w:t>
                      </w:r>
                    </w:p>
                    <w:p w:rsidR="00E15CBB" w:rsidRDefault="00E15CBB" w:rsidP="00E15CBB">
                      <w:pPr>
                        <w:pStyle w:val="highlight-placeholder-parent"/>
                        <w:numPr>
                          <w:ilvl w:val="0"/>
                          <w:numId w:val="7"/>
                        </w:numPr>
                        <w:spacing w:before="0" w:after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Machine Learning and Deep </w:t>
                      </w:r>
                      <w:r w:rsidRPr="00F752F5">
                        <w:rPr>
                          <w:rFonts w:ascii="Arial" w:hAnsi="Arial" w:cs="Arial"/>
                          <w:color w:val="747474" w:themeColor="background2" w:themeShade="80"/>
                          <w:sz w:val="20"/>
                          <w:szCs w:val="20"/>
                          <w:bdr w:val="none" w:sz="0" w:space="0" w:color="auto" w:frame="1"/>
                        </w:rPr>
                        <w:t>Learning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Workshops</w:t>
                      </w:r>
                    </w:p>
                    <w:p w:rsidR="00E15CBB" w:rsidRPr="008611CD" w:rsidRDefault="00E15CBB" w:rsidP="00E15CBB">
                      <w:pPr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611CD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bdr w:val="none" w:sz="0" w:space="0" w:color="auto" w:frame="1"/>
                        </w:rPr>
                        <w:t>Projects and Research</w:t>
                      </w:r>
                    </w:p>
                    <w:p w:rsidR="00E15CBB" w:rsidRDefault="00E15CBB" w:rsidP="00E15CBB">
                      <w:pPr>
                        <w:pStyle w:val="highlight-placeholder-parent"/>
                        <w:numPr>
                          <w:ilvl w:val="0"/>
                          <w:numId w:val="8"/>
                        </w:numPr>
                        <w:spacing w:before="0" w:after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Built clones of popular platforms like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Netflix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and </w:t>
                      </w:r>
                      <w:r>
                        <w:rPr>
                          <w:rStyle w:val="badword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Zomato</w:t>
                      </w:r>
                    </w:p>
                    <w:p w:rsidR="00E15CBB" w:rsidRDefault="00E15CBB" w:rsidP="00E15CBB">
                      <w:pPr>
                        <w:pStyle w:val="highlight-placeholder-parent"/>
                        <w:numPr>
                          <w:ilvl w:val="0"/>
                          <w:numId w:val="8"/>
                        </w:numPr>
                        <w:spacing w:before="0" w:after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Developed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prediction models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including a </w:t>
                      </w:r>
                      <w:r>
                        <w:rPr>
                          <w:rStyle w:val="badword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Chatbot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and a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Movie Recommendation System</w:t>
                      </w:r>
                    </w:p>
                    <w:p w:rsidR="00E15CBB" w:rsidRPr="008611CD" w:rsidRDefault="00E15CBB" w:rsidP="00E15CBB">
                      <w:pPr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611CD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bdr w:val="none" w:sz="0" w:space="0" w:color="auto" w:frame="1"/>
                        </w:rPr>
                        <w:t>Online Learning and MOOCs</w:t>
                      </w:r>
                    </w:p>
                    <w:p w:rsidR="00E15CBB" w:rsidRDefault="00E15CBB" w:rsidP="00E15CBB">
                      <w:pPr>
                        <w:pStyle w:val="highlight-placeholder-parent"/>
                        <w:numPr>
                          <w:ilvl w:val="0"/>
                          <w:numId w:val="9"/>
                        </w:numPr>
                        <w:spacing w:before="0" w:after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Completed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CS229: Machine Learning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(Stanford University, Online)</w:t>
                      </w:r>
                    </w:p>
                    <w:p w:rsidR="00E15CBB" w:rsidRDefault="00E15CBB" w:rsidP="00E15CBB">
                      <w:pPr>
                        <w:pStyle w:val="highlight-placeholder-parent"/>
                        <w:numPr>
                          <w:ilvl w:val="0"/>
                          <w:numId w:val="9"/>
                        </w:numPr>
                        <w:spacing w:before="0" w:after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Completed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CS50: Introduction to Computer Science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(Harvard/MIT, Online)</w:t>
                      </w:r>
                    </w:p>
                    <w:p w:rsidR="00416786" w:rsidRPr="00416786" w:rsidRDefault="00E15CBB" w:rsidP="00416786">
                      <w:pPr>
                        <w:pStyle w:val="highlight-placeholder-parent"/>
                        <w:numPr>
                          <w:ilvl w:val="0"/>
                          <w:numId w:val="9"/>
                        </w:numPr>
                        <w:spacing w:before="0" w:after="0"/>
                        <w:textAlignment w:val="baseline"/>
                        <w:rPr>
                          <w:rStyle w:val="s1"/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Participated in various other online courses related to AI, ML, and web developmen</w:t>
                      </w:r>
                      <w:r w:rsidR="0041678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t</w:t>
                      </w:r>
                    </w:p>
                    <w:p w:rsidR="00416786" w:rsidRPr="00416786" w:rsidRDefault="00416786" w:rsidP="00416786">
                      <w:pPr>
                        <w:pStyle w:val="highlight-placeholder-parent"/>
                        <w:spacing w:before="0" w:after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611CD">
                        <w:rPr>
                          <w:rStyle w:val="s1"/>
                          <w:b/>
                          <w:bCs/>
                          <w:color w:val="595959" w:themeColor="text1" w:themeTint="A6"/>
                        </w:rPr>
                        <w:t>Languages:</w:t>
                      </w:r>
                      <w:r w:rsidRPr="008611CD">
                        <w:rPr>
                          <w:color w:val="595959" w:themeColor="text1" w:themeTint="A6"/>
                        </w:rPr>
                        <w:t xml:space="preserve"> </w:t>
                      </w:r>
                      <w:r>
                        <w:t>Hindi (Native), English (Proficient)</w:t>
                      </w:r>
                    </w:p>
                    <w:p w:rsidR="00416786" w:rsidRPr="007C5846" w:rsidRDefault="00065EC5" w:rsidP="00416786">
                      <w:pPr>
                        <w:pStyle w:val="p1"/>
                        <w:jc w:val="both"/>
                      </w:pPr>
                      <w:r w:rsidRPr="008611CD">
                        <w:rPr>
                          <w:rStyle w:val="s1"/>
                          <w:b/>
                          <w:bCs/>
                          <w:color w:val="595959" w:themeColor="text1" w:themeTint="A6"/>
                        </w:rPr>
                        <w:t>Achievements &amp; Honors</w:t>
                      </w:r>
                      <w:r w:rsidR="00416786" w:rsidRPr="00065EC5">
                        <w:rPr>
                          <w:rStyle w:val="s1"/>
                          <w:bCs/>
                        </w:rPr>
                        <w:t>:</w:t>
                      </w:r>
                      <w:r w:rsidR="00416786">
                        <w:t xml:space="preserve"> </w:t>
                      </w:r>
                      <w:r w:rsidR="00416786" w:rsidRPr="007C5846">
                        <w:rPr>
                          <w:rStyle w:val="bad-sentence"/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Accomplished sportsman with multiple medals in football, swimming, marathon, and chess</w:t>
                      </w:r>
                      <w:r w:rsidR="00416786" w:rsidRPr="007C5846">
                        <w:rPr>
                          <w:rStyle w:val="bad-sentence"/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="00416786" w:rsidRPr="007C5846">
                        <w:rPr>
                          <w:rStyle w:val="bad-sentence"/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demonstrating discipline, perseverance, teamwork, and strategic thinking.</w:t>
                      </w:r>
                      <w:r w:rsidR="00416786" w:rsidRPr="007C584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="00416786" w:rsidRPr="007C5846">
                        <w:rPr>
                          <w:rStyle w:val="bad-sentence"/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Proven ability to balance academics and athletics while maintaining a strong competitive spirit and leadership qualities.</w:t>
                      </w:r>
                    </w:p>
                    <w:p w:rsidR="00416786" w:rsidRPr="007C5846" w:rsidRDefault="00416786" w:rsidP="00416786">
                      <w:pPr>
                        <w:pStyle w:val="p1"/>
                        <w:jc w:val="both"/>
                      </w:pPr>
                    </w:p>
                    <w:p w:rsidR="00F02183" w:rsidRDefault="00F02183" w:rsidP="00F02183">
                      <w:pPr>
                        <w:rPr>
                          <w:rStyle w:val="s1"/>
                          <w:b/>
                          <w:bCs/>
                        </w:rPr>
                      </w:pPr>
                    </w:p>
                    <w:p w:rsidR="00416786" w:rsidRDefault="00416786" w:rsidP="00F02183"/>
                    <w:bookmarkEnd w:id="1"/>
                    <w:p w:rsidR="00416786" w:rsidRPr="00F02183" w:rsidRDefault="00416786" w:rsidP="00F02183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2183" w:rsidRPr="007C584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1" layoutInCell="1" allowOverlap="1" wp14:anchorId="38C5DD48" wp14:editId="5B1384C2">
                <wp:simplePos x="0" y="0"/>
                <wp:positionH relativeFrom="page">
                  <wp:posOffset>2395855</wp:posOffset>
                </wp:positionH>
                <wp:positionV relativeFrom="page">
                  <wp:posOffset>2523490</wp:posOffset>
                </wp:positionV>
                <wp:extent cx="128016" cy="109728"/>
                <wp:effectExtent l="9208" t="0" r="0" b="0"/>
                <wp:wrapNone/>
                <wp:docPr id="47212609" name="Isosceles Triangle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016" cy="109728"/>
                        </a:xfrm>
                        <a:prstGeom prst="triangle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0C46" id="Isosceles Triangle 16" o:spid="_x0000_s1026" type="#_x0000_t5" style="position:absolute;margin-left:188.65pt;margin-top:198.7pt;width:10.1pt;height:8.65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" fillcolor="#595959" stroked="f" strokeweight="1pt">
                <w10:wrap anchorx="page" anchory="page"/>
                <w10:anchorlock/>
              </v:shape>
            </w:pict>
          </mc:Fallback>
        </mc:AlternateContent>
      </w:r>
      <w:r w:rsidR="00F02183" w:rsidRPr="007C584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440" behindDoc="0" locked="1" layoutInCell="1" allowOverlap="1" wp14:anchorId="7E930EE9" wp14:editId="16D8EABC">
                <wp:simplePos x="0" y="0"/>
                <wp:positionH relativeFrom="page">
                  <wp:posOffset>2395855</wp:posOffset>
                </wp:positionH>
                <wp:positionV relativeFrom="page">
                  <wp:posOffset>4114800</wp:posOffset>
                </wp:positionV>
                <wp:extent cx="128016" cy="109728"/>
                <wp:effectExtent l="9208" t="0" r="0" b="0"/>
                <wp:wrapNone/>
                <wp:docPr id="1294858705" name="Isosceles Triangle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016" cy="109728"/>
                        </a:xfrm>
                        <a:prstGeom prst="triangle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3582" id="Isosceles Triangle 16" o:spid="_x0000_s1026" type="#_x0000_t5" style="position:absolute;margin-left:188.65pt;margin-top:324pt;width:10.1pt;height:8.6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" fillcolor="#595959" stroked="f" strokeweight="1pt">
                <w10:wrap anchorx="page" anchory="page"/>
                <w10:anchorlock/>
              </v:shape>
            </w:pict>
          </mc:Fallback>
        </mc:AlternateContent>
      </w:r>
      <w:r w:rsidR="00F02183" w:rsidRPr="007C5846">
        <w:rPr>
          <w:rFonts w:ascii="Arial" w:hAnsi="Arial" w:cs="Arial"/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98687" behindDoc="0" locked="1" layoutInCell="1" allowOverlap="1" wp14:anchorId="1985788B" wp14:editId="38D57092">
                <wp:simplePos x="0" y="0"/>
                <wp:positionH relativeFrom="page">
                  <wp:posOffset>128953</wp:posOffset>
                </wp:positionH>
                <wp:positionV relativeFrom="page">
                  <wp:posOffset>3763108</wp:posOffset>
                </wp:positionV>
                <wp:extent cx="1932977" cy="6494145"/>
                <wp:effectExtent l="0" t="0" r="0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77" cy="6494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183" w:rsidRPr="007C5846" w:rsidRDefault="00065EC5" w:rsidP="00B02972">
                            <w:pPr>
                              <w:pStyle w:val="Heading1"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 w:rsidRPr="007C5846">
                              <w:rPr>
                                <w:rFonts w:ascii="Arial" w:hAnsi="Arial" w:cs="Arial"/>
                                <w:caps w:val="0"/>
                              </w:rPr>
                              <w:t>Technical</w:t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</w:rPr>
                              <w:t xml:space="preserve"> </w:t>
                            </w:r>
                            <w:r w:rsidRPr="007C5846">
                              <w:rPr>
                                <w:rFonts w:ascii="Arial" w:hAnsi="Arial" w:cs="Arial"/>
                                <w:caps w:val="0"/>
                              </w:rPr>
                              <w:t>Skills</w:t>
                            </w:r>
                          </w:p>
                          <w:p w:rsidR="00275AB0" w:rsidRPr="007C5846" w:rsidRDefault="00275AB0" w:rsidP="00B02972">
                            <w:pPr>
                              <w:jc w:val="lef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C5846">
                              <w:rPr>
                                <w:rStyle w:val="bad-sentence"/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Programming:</w:t>
                            </w:r>
                          </w:p>
                          <w:p w:rsidR="00275AB0" w:rsidRPr="007C5846" w:rsidRDefault="00275AB0" w:rsidP="00B02972">
                            <w:pPr>
                              <w:jc w:val="lef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C5846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C, C++, Java, Python, SQL, HTML, CSS, JavaScript</w:t>
                            </w:r>
                          </w:p>
                          <w:p w:rsidR="00275AB0" w:rsidRPr="007C5846" w:rsidRDefault="00275AB0" w:rsidP="00B02972">
                            <w:pPr>
                              <w:pStyle w:val="p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7C584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Machine Learning:</w:t>
                            </w:r>
                          </w:p>
                          <w:p w:rsidR="00275AB0" w:rsidRPr="007C5846" w:rsidRDefault="00275AB0" w:rsidP="00B02972">
                            <w:pPr>
                              <w:pStyle w:val="p3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7C5846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Scikit-learn, TensorFlow, PyTorch, Model Building, Deep Learning, Flask (API Deployment)</w:t>
                            </w:r>
                          </w:p>
                          <w:p w:rsidR="00275AB0" w:rsidRPr="008611CD" w:rsidRDefault="00275AB0" w:rsidP="00B02972">
                            <w:pPr>
                              <w:jc w:val="lef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11CD">
                              <w:rPr>
                                <w:rStyle w:val="bad-sentence"/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Database Management:</w:t>
                            </w:r>
                          </w:p>
                          <w:p w:rsidR="00275AB0" w:rsidRDefault="00275AB0" w:rsidP="00B02972">
                            <w:pPr>
                              <w:jc w:val="lef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7C5846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MySQL</w:t>
                            </w:r>
                          </w:p>
                          <w:p w:rsidR="00F752F5" w:rsidRPr="007C5846" w:rsidRDefault="00F752F5" w:rsidP="00B02972">
                            <w:pPr>
                              <w:jc w:val="lef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</w:p>
                          <w:p w:rsidR="00275AB0" w:rsidRPr="008611CD" w:rsidRDefault="00275AB0" w:rsidP="00B02972">
                            <w:pPr>
                              <w:jc w:val="lef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11CD">
                              <w:rPr>
                                <w:rStyle w:val="bad-sentence"/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Data Science &amp; Visualization:</w:t>
                            </w:r>
                          </w:p>
                          <w:p w:rsidR="00275AB0" w:rsidRPr="007C5846" w:rsidRDefault="00275AB0" w:rsidP="00B02972">
                            <w:pPr>
                              <w:jc w:val="lef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C5846">
                              <w:rPr>
                                <w:rStyle w:val="bad-sentence"/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Pandas, NumPy, EDA,</w:t>
                            </w:r>
                            <w:r w:rsidR="00B632F2">
                              <w:rPr>
                                <w:rStyle w:val="bad-sentence"/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Matplotlib &amp; Seaborn</w:t>
                            </w:r>
                          </w:p>
                          <w:p w:rsidR="00B02972" w:rsidRPr="007C5846" w:rsidRDefault="00B02972" w:rsidP="00B02972">
                            <w:pPr>
                              <w:jc w:val="left"/>
                              <w:textAlignment w:val="baseline"/>
                              <w:rPr>
                                <w:rStyle w:val="bad-sentence"/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</w:p>
                          <w:p w:rsidR="00275AB0" w:rsidRPr="008611CD" w:rsidRDefault="00275AB0" w:rsidP="00B02972">
                            <w:pPr>
                              <w:jc w:val="lef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11CD">
                              <w:rPr>
                                <w:rStyle w:val="bad-sentence"/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Tools &amp; Technologies:</w:t>
                            </w:r>
                          </w:p>
                          <w:p w:rsidR="00275AB0" w:rsidRPr="007C5846" w:rsidRDefault="00275AB0" w:rsidP="00B02972">
                            <w:pPr>
                              <w:jc w:val="lef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C5846">
                              <w:rPr>
                                <w:rStyle w:val="bad-sentence"/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Git, GitHub, Jupyter Notebook, VS Code, APIs,</w:t>
                            </w:r>
                          </w:p>
                          <w:p w:rsidR="00B02972" w:rsidRPr="007C5846" w:rsidRDefault="00B02972" w:rsidP="00B02972">
                            <w:pPr>
                              <w:jc w:val="left"/>
                              <w:textAlignment w:val="baseline"/>
                              <w:rPr>
                                <w:rStyle w:val="bad-sentence"/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</w:p>
                          <w:p w:rsidR="00275AB0" w:rsidRPr="00065EC5" w:rsidRDefault="00275AB0" w:rsidP="00065EC5">
                            <w:pPr>
                              <w:pStyle w:val="Heading1"/>
                              <w:jc w:val="left"/>
                              <w:rPr>
                                <w:rFonts w:ascii="Arial" w:hAnsi="Arial" w:cs="Arial"/>
                                <w:caps w:val="0"/>
                              </w:rPr>
                            </w:pPr>
                            <w:r w:rsidRPr="00065EC5">
                              <w:rPr>
                                <w:caps w:val="0"/>
                              </w:rPr>
                              <w:t>Soft Skills:</w:t>
                            </w:r>
                          </w:p>
                          <w:p w:rsidR="00275AB0" w:rsidRPr="007C5846" w:rsidRDefault="00275AB0" w:rsidP="00B02972">
                            <w:pPr>
                              <w:jc w:val="lef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C5846">
                              <w:rPr>
                                <w:rStyle w:val="bad-sentence"/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Problem Solving, Leadership, Communication, Teamwork, Adaptability, Time Management, Critical</w:t>
                            </w:r>
                            <w:r w:rsidR="00B02972" w:rsidRPr="007C5846">
                              <w:rPr>
                                <w:rStyle w:val="bad-sentence"/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C5846">
                              <w:rPr>
                                <w:rStyle w:val="bad-sentence"/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Thinking, Multitasking </w:t>
                            </w:r>
                          </w:p>
                          <w:p w:rsidR="00E15CBB" w:rsidRPr="007C5846" w:rsidRDefault="00E15CBB" w:rsidP="00B02972">
                            <w:pPr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788B" id="Text Box 14" o:spid="_x0000_s1028" type="#_x0000_t202" style="position:absolute;left:0;text-align:left;margin-left:10.15pt;margin-top:296.3pt;width:152.2pt;height:511.35pt;z-index:25169868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" filled="f" stroked="f">
                <v:textbox>
                  <w:txbxContent>
                    <w:p w:rsidR="00F02183" w:rsidRPr="007C5846" w:rsidRDefault="00065EC5" w:rsidP="00B02972">
                      <w:pPr>
                        <w:pStyle w:val="Heading1"/>
                        <w:jc w:val="left"/>
                        <w:rPr>
                          <w:rFonts w:ascii="Arial" w:hAnsi="Arial" w:cs="Arial"/>
                        </w:rPr>
                      </w:pPr>
                      <w:r w:rsidRPr="007C5846">
                        <w:rPr>
                          <w:rFonts w:ascii="Arial" w:hAnsi="Arial" w:cs="Arial"/>
                          <w:caps w:val="0"/>
                        </w:rPr>
                        <w:t>Technical</w:t>
                      </w:r>
                      <w:r>
                        <w:rPr>
                          <w:rFonts w:ascii="Arial" w:hAnsi="Arial" w:cs="Arial"/>
                          <w:caps w:val="0"/>
                        </w:rPr>
                        <w:t xml:space="preserve"> </w:t>
                      </w:r>
                      <w:r w:rsidRPr="007C5846">
                        <w:rPr>
                          <w:rFonts w:ascii="Arial" w:hAnsi="Arial" w:cs="Arial"/>
                          <w:caps w:val="0"/>
                        </w:rPr>
                        <w:t>Skills</w:t>
                      </w:r>
                    </w:p>
                    <w:p w:rsidR="00275AB0" w:rsidRPr="007C5846" w:rsidRDefault="00275AB0" w:rsidP="00B02972">
                      <w:pPr>
                        <w:jc w:val="lef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C5846">
                        <w:rPr>
                          <w:rStyle w:val="bad-sentence"/>
                          <w:rFonts w:ascii="Arial" w:hAnsi="Arial" w:cs="Arial"/>
                          <w:b/>
                          <w:bCs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</w:rPr>
                        <w:t>Programming:</w:t>
                      </w:r>
                    </w:p>
                    <w:p w:rsidR="00275AB0" w:rsidRPr="007C5846" w:rsidRDefault="00275AB0" w:rsidP="00B02972">
                      <w:pPr>
                        <w:jc w:val="lef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C5846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</w:rPr>
                        <w:t>C, C++, Java, Python, SQL, HTML, CSS, JavaScript</w:t>
                      </w:r>
                    </w:p>
                    <w:p w:rsidR="00275AB0" w:rsidRPr="007C5846" w:rsidRDefault="00275AB0" w:rsidP="00B02972">
                      <w:pPr>
                        <w:pStyle w:val="p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7C5846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Machine Learning:</w:t>
                      </w:r>
                    </w:p>
                    <w:p w:rsidR="00275AB0" w:rsidRPr="007C5846" w:rsidRDefault="00275AB0" w:rsidP="00B02972">
                      <w:pPr>
                        <w:pStyle w:val="p3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7C5846">
                        <w:rPr>
                          <w:rFonts w:ascii="Arial" w:hAnsi="Arial" w:cs="Arial"/>
                          <w:color w:val="FFFFFF" w:themeColor="background1"/>
                        </w:rPr>
                        <w:t>Scikit-learn, TensorFlow, PyTorch, Model Building, Deep Learning, Flask (API Deployment)</w:t>
                      </w:r>
                    </w:p>
                    <w:p w:rsidR="00275AB0" w:rsidRPr="008611CD" w:rsidRDefault="00275AB0" w:rsidP="00B02972">
                      <w:pPr>
                        <w:jc w:val="lef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11CD">
                        <w:rPr>
                          <w:rStyle w:val="bad-sentence"/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bdr w:val="none" w:sz="0" w:space="0" w:color="auto" w:frame="1"/>
                        </w:rPr>
                        <w:t>Database Management:</w:t>
                      </w:r>
                    </w:p>
                    <w:p w:rsidR="00275AB0" w:rsidRDefault="00275AB0" w:rsidP="00B02972">
                      <w:pPr>
                        <w:jc w:val="lef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7C5846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</w:rPr>
                        <w:t>MySQL</w:t>
                      </w:r>
                    </w:p>
                    <w:p w:rsidR="00F752F5" w:rsidRPr="007C5846" w:rsidRDefault="00F752F5" w:rsidP="00B02972">
                      <w:pPr>
                        <w:jc w:val="lef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  <w:p w:rsidR="00275AB0" w:rsidRPr="008611CD" w:rsidRDefault="00275AB0" w:rsidP="00B02972">
                      <w:pPr>
                        <w:jc w:val="lef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11CD">
                        <w:rPr>
                          <w:rStyle w:val="bad-sentence"/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bdr w:val="none" w:sz="0" w:space="0" w:color="auto" w:frame="1"/>
                        </w:rPr>
                        <w:t>Data Science &amp; Visualization:</w:t>
                      </w:r>
                    </w:p>
                    <w:p w:rsidR="00275AB0" w:rsidRPr="007C5846" w:rsidRDefault="00275AB0" w:rsidP="00B02972">
                      <w:pPr>
                        <w:jc w:val="lef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C5846">
                        <w:rPr>
                          <w:rStyle w:val="bad-sentence"/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</w:rPr>
                        <w:t>Pandas, NumPy, EDA,</w:t>
                      </w:r>
                      <w:r w:rsidR="00B632F2">
                        <w:rPr>
                          <w:rStyle w:val="bad-sentence"/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</w:rPr>
                        <w:t xml:space="preserve"> Matplotlib &amp; Seaborn</w:t>
                      </w:r>
                    </w:p>
                    <w:p w:rsidR="00B02972" w:rsidRPr="007C5846" w:rsidRDefault="00B02972" w:rsidP="00B02972">
                      <w:pPr>
                        <w:jc w:val="left"/>
                        <w:textAlignment w:val="baseline"/>
                        <w:rPr>
                          <w:rStyle w:val="bad-sentence"/>
                          <w:rFonts w:ascii="Arial" w:hAnsi="Arial" w:cs="Arial"/>
                          <w:b/>
                          <w:bCs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</w:rPr>
                      </w:pPr>
                    </w:p>
                    <w:p w:rsidR="00275AB0" w:rsidRPr="008611CD" w:rsidRDefault="00275AB0" w:rsidP="00B02972">
                      <w:pPr>
                        <w:jc w:val="lef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11CD">
                        <w:rPr>
                          <w:rStyle w:val="bad-sentence"/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bdr w:val="none" w:sz="0" w:space="0" w:color="auto" w:frame="1"/>
                        </w:rPr>
                        <w:t>Tools &amp; Technologies:</w:t>
                      </w:r>
                    </w:p>
                    <w:p w:rsidR="00275AB0" w:rsidRPr="007C5846" w:rsidRDefault="00275AB0" w:rsidP="00B02972">
                      <w:pPr>
                        <w:jc w:val="lef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C5846">
                        <w:rPr>
                          <w:rStyle w:val="bad-sentence"/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</w:rPr>
                        <w:t>Git, GitHub, Jupyter Notebook, VS Code, APIs,</w:t>
                      </w:r>
                    </w:p>
                    <w:p w:rsidR="00B02972" w:rsidRPr="007C5846" w:rsidRDefault="00B02972" w:rsidP="00B02972">
                      <w:pPr>
                        <w:jc w:val="left"/>
                        <w:textAlignment w:val="baseline"/>
                        <w:rPr>
                          <w:rStyle w:val="bad-sentence"/>
                          <w:rFonts w:ascii="Arial" w:hAnsi="Arial" w:cs="Arial"/>
                          <w:b/>
                          <w:bCs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</w:rPr>
                      </w:pPr>
                    </w:p>
                    <w:p w:rsidR="00275AB0" w:rsidRPr="00065EC5" w:rsidRDefault="00275AB0" w:rsidP="00065EC5">
                      <w:pPr>
                        <w:pStyle w:val="Heading1"/>
                        <w:jc w:val="left"/>
                        <w:rPr>
                          <w:rFonts w:ascii="Arial" w:hAnsi="Arial" w:cs="Arial"/>
                          <w:caps w:val="0"/>
                        </w:rPr>
                      </w:pPr>
                      <w:r w:rsidRPr="00065EC5">
                        <w:rPr>
                          <w:caps w:val="0"/>
                        </w:rPr>
                        <w:t>Soft Skills:</w:t>
                      </w:r>
                    </w:p>
                    <w:p w:rsidR="00275AB0" w:rsidRPr="007C5846" w:rsidRDefault="00275AB0" w:rsidP="00B02972">
                      <w:pPr>
                        <w:jc w:val="lef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C5846">
                        <w:rPr>
                          <w:rStyle w:val="bad-sentence"/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</w:rPr>
                        <w:t>Problem Solving, Leadership, Communication, Teamwork, Adaptability, Time Management, Critical</w:t>
                      </w:r>
                      <w:r w:rsidR="00B02972" w:rsidRPr="007C5846">
                        <w:rPr>
                          <w:rStyle w:val="bad-sentence"/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7C5846">
                        <w:rPr>
                          <w:rStyle w:val="bad-sentence"/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bdr w:val="none" w:sz="0" w:space="0" w:color="auto" w:frame="1"/>
                        </w:rPr>
                        <w:t xml:space="preserve">Thinking, Multitasking </w:t>
                      </w:r>
                    </w:p>
                    <w:p w:rsidR="00E15CBB" w:rsidRPr="007C5846" w:rsidRDefault="00E15CBB" w:rsidP="00B02972">
                      <w:pPr>
                        <w:jc w:val="lef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2183" w:rsidRPr="007C584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1" layoutInCell="1" allowOverlap="1" wp14:anchorId="75EFE531" wp14:editId="6F4C6DCC">
                <wp:simplePos x="0" y="0"/>
                <wp:positionH relativeFrom="page">
                  <wp:posOffset>56515</wp:posOffset>
                </wp:positionH>
                <wp:positionV relativeFrom="page">
                  <wp:posOffset>2506345</wp:posOffset>
                </wp:positionV>
                <wp:extent cx="127635" cy="109220"/>
                <wp:effectExtent l="0" t="3492" r="0" b="0"/>
                <wp:wrapNone/>
                <wp:docPr id="16" name="Isosceles Triangle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922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88E6" id="Isosceles Triangle 16" o:spid="_x0000_s1026" type="#_x0000_t5" style="position:absolute;margin-left:4.45pt;margin-top:197.35pt;width:10.05pt;height:8.6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" fillcolor="white [3212]" stroked="f" strokeweight="1pt">
                <w10:wrap anchorx="page" anchory="page"/>
                <w10:anchorlock/>
              </v:shape>
            </w:pict>
          </mc:Fallback>
        </mc:AlternateContent>
      </w:r>
      <w:r w:rsidR="00F02183" w:rsidRPr="007C584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1" layoutInCell="1" allowOverlap="1" wp14:anchorId="06C47EED" wp14:editId="621D265D">
                <wp:simplePos x="0" y="0"/>
                <wp:positionH relativeFrom="page">
                  <wp:posOffset>63500</wp:posOffset>
                </wp:positionH>
                <wp:positionV relativeFrom="page">
                  <wp:posOffset>3855720</wp:posOffset>
                </wp:positionV>
                <wp:extent cx="127635" cy="109220"/>
                <wp:effectExtent l="0" t="3492" r="0" b="0"/>
                <wp:wrapNone/>
                <wp:docPr id="1219923365" name="Isosceles Triangle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922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8944" id="Isosceles Triangle 16" o:spid="_x0000_s1026" type="#_x0000_t5" style="position:absolute;margin-left:5pt;margin-top:303.6pt;width:10.05pt;height:8.6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" fillcolor="white [3212]" stroked="f" strokeweight="1pt">
                <w10:wrap anchorx="page" anchory="page"/>
                <w10:anchorlock/>
              </v:shape>
            </w:pict>
          </mc:Fallback>
        </mc:AlternateContent>
      </w:r>
      <w:r w:rsidR="008259E5" w:rsidRPr="007C5846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1" layoutInCell="1" allowOverlap="1" wp14:anchorId="4A5DB4A5" wp14:editId="5A4131C6">
                <wp:simplePos x="0" y="0"/>
                <wp:positionH relativeFrom="page">
                  <wp:posOffset>2155190</wp:posOffset>
                </wp:positionH>
                <wp:positionV relativeFrom="page">
                  <wp:posOffset>770890</wp:posOffset>
                </wp:positionV>
                <wp:extent cx="3027680" cy="80454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804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CBB" w:rsidRPr="00065EC5" w:rsidRDefault="00E15CBB" w:rsidP="00E15CBB">
                            <w:pPr>
                              <w:pStyle w:val="Title"/>
                              <w:rPr>
                                <w:sz w:val="52"/>
                              </w:rPr>
                            </w:pPr>
                            <w:r w:rsidRPr="00065EC5">
                              <w:rPr>
                                <w:sz w:val="52"/>
                              </w:rPr>
                              <w:t>SOham</w:t>
                            </w:r>
                            <w:r w:rsidR="00065EC5" w:rsidRPr="00065EC5">
                              <w:rPr>
                                <w:sz w:val="52"/>
                              </w:rPr>
                              <w:t xml:space="preserve"> </w:t>
                            </w:r>
                            <w:r w:rsidRPr="00065EC5">
                              <w:rPr>
                                <w:sz w:val="52"/>
                              </w:rPr>
                              <w:t>NIgam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DB4A5" id="_x0000_s1029" type="#_x0000_t202" style="position:absolute;left:0;text-align:left;margin-left:169.7pt;margin-top:60.7pt;width:238.4pt;height:63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" filled="f" stroked="f">
                <v:textbox>
                  <w:txbxContent>
                    <w:p w:rsidR="00E15CBB" w:rsidRPr="00065EC5" w:rsidRDefault="00E15CBB" w:rsidP="00E15CBB">
                      <w:pPr>
                        <w:pStyle w:val="Title"/>
                        <w:rPr>
                          <w:sz w:val="52"/>
                        </w:rPr>
                      </w:pPr>
                      <w:r w:rsidRPr="00065EC5">
                        <w:rPr>
                          <w:sz w:val="52"/>
                        </w:rPr>
                        <w:t>SOham</w:t>
                      </w:r>
                      <w:r w:rsidR="00065EC5" w:rsidRPr="00065EC5">
                        <w:rPr>
                          <w:sz w:val="52"/>
                        </w:rPr>
                        <w:t xml:space="preserve"> </w:t>
                      </w:r>
                      <w:r w:rsidRPr="00065EC5">
                        <w:rPr>
                          <w:sz w:val="52"/>
                        </w:rPr>
                        <w:t>NIgam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8259E5" w:rsidRPr="007C5846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1" layoutInCell="1" allowOverlap="1" wp14:anchorId="6B8C2922" wp14:editId="121F50AD">
                <wp:simplePos x="0" y="0"/>
                <wp:positionH relativeFrom="page">
                  <wp:posOffset>2523490</wp:posOffset>
                </wp:positionH>
                <wp:positionV relativeFrom="page">
                  <wp:posOffset>1280160</wp:posOffset>
                </wp:positionV>
                <wp:extent cx="2807208" cy="384048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208" cy="3840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9E5" w:rsidRPr="008259E5" w:rsidRDefault="008259E5" w:rsidP="008259E5">
                            <w:pPr>
                              <w:pStyle w:val="Subtit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2922" id="_x0000_s1030" type="#_x0000_t202" style="position:absolute;left:0;text-align:left;margin-left:198.7pt;margin-top:100.8pt;width:221.05pt;height:30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" filled="f" stroked="f">
                <v:textbox>
                  <w:txbxContent>
                    <w:p w:rsidR="008259E5" w:rsidRPr="008259E5" w:rsidRDefault="008259E5" w:rsidP="008259E5">
                      <w:pPr>
                        <w:pStyle w:val="Subtitle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8259E5" w:rsidRPr="007C584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1" layoutInCell="1" allowOverlap="1" wp14:anchorId="201D9EC9" wp14:editId="5666A4DC">
                <wp:simplePos x="0" y="0"/>
                <wp:positionH relativeFrom="page">
                  <wp:posOffset>2624455</wp:posOffset>
                </wp:positionH>
                <wp:positionV relativeFrom="page">
                  <wp:posOffset>1207135</wp:posOffset>
                </wp:positionV>
                <wp:extent cx="1508760" cy="0"/>
                <wp:effectExtent l="0" t="0" r="0" b="0"/>
                <wp:wrapNone/>
                <wp:docPr id="9" name="Straight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2E5050" id="Straight Connector 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06.65pt,95.05pt" to="325.45pt,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" strokecolor="black [3200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8259E5" w:rsidRPr="007C5846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1" layoutInCell="1" allowOverlap="1" wp14:anchorId="50617C87" wp14:editId="3ACF659D">
                <wp:simplePos x="0" y="0"/>
                <wp:positionH relativeFrom="page">
                  <wp:posOffset>5649595</wp:posOffset>
                </wp:positionH>
                <wp:positionV relativeFrom="page">
                  <wp:posOffset>398145</wp:posOffset>
                </wp:positionV>
                <wp:extent cx="7221220" cy="136207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122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183" w:rsidRPr="00955CFF" w:rsidRDefault="00E15CBB" w:rsidP="00955CFF">
                            <w:pPr>
                              <w:pStyle w:val="Contactinfo"/>
                            </w:pPr>
                            <w:r>
                              <w:t>9175238190</w:t>
                            </w:r>
                          </w:p>
                          <w:p w:rsidR="00F02183" w:rsidRPr="00955CFF" w:rsidRDefault="00E15CBB" w:rsidP="00955CFF">
                            <w:pPr>
                              <w:pStyle w:val="Contactinfo"/>
                            </w:pPr>
                            <w:r>
                              <w:t>Sohamnigam07@gmail.com</w:t>
                            </w:r>
                          </w:p>
                          <w:p w:rsidR="00275AB0" w:rsidRDefault="00B02972" w:rsidP="00275AB0">
                            <w:pPr>
                              <w:pStyle w:val="Contactinfo"/>
                            </w:pPr>
                            <w:r>
                              <w:t>Pune, Maharashtra. India</w:t>
                            </w:r>
                          </w:p>
                          <w:p w:rsidR="00275AB0" w:rsidRPr="008611CD" w:rsidRDefault="008611CD" w:rsidP="00275AB0">
                            <w:pPr>
                              <w:pStyle w:val="Contactinfo"/>
                              <w:rPr>
                                <w:color w:val="161616" w:themeColor="accent2" w:themeShade="1A"/>
                              </w:rPr>
                            </w:pPr>
                            <w:hyperlink r:id="rId10" w:history="1">
                              <w:r w:rsidRPr="008611CD">
                                <w:rPr>
                                  <w:rStyle w:val="Hyperlink"/>
                                  <w:color w:val="161616" w:themeColor="accent2" w:themeShade="1A"/>
                                </w:rPr>
                                <w:t xml:space="preserve">LinkedIn-Soham </w:t>
                              </w:r>
                              <w:r w:rsidRPr="008611CD">
                                <w:rPr>
                                  <w:rStyle w:val="Hyperlink"/>
                                  <w:color w:val="161616" w:themeColor="accent2" w:themeShade="1A"/>
                                </w:rPr>
                                <w:t>N</w:t>
                              </w:r>
                              <w:r w:rsidRPr="008611CD">
                                <w:rPr>
                                  <w:rStyle w:val="Hyperlink"/>
                                  <w:color w:val="161616" w:themeColor="accent2" w:themeShade="1A"/>
                                </w:rPr>
                                <w:t>igam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7C87" id="_x0000_s1031" type="#_x0000_t202" style="position:absolute;left:0;text-align:left;margin-left:444.85pt;margin-top:31.35pt;width:568.6pt;height:107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" filled="f" stroked="f">
                <v:textbox>
                  <w:txbxContent>
                    <w:p w:rsidR="00F02183" w:rsidRPr="00955CFF" w:rsidRDefault="00E15CBB" w:rsidP="00955CFF">
                      <w:pPr>
                        <w:pStyle w:val="Contactinfo"/>
                      </w:pPr>
                      <w:r>
                        <w:t>9175238190</w:t>
                      </w:r>
                    </w:p>
                    <w:p w:rsidR="00F02183" w:rsidRPr="00955CFF" w:rsidRDefault="00E15CBB" w:rsidP="00955CFF">
                      <w:pPr>
                        <w:pStyle w:val="Contactinfo"/>
                      </w:pPr>
                      <w:r>
                        <w:t>Sohamnigam07@gmail.com</w:t>
                      </w:r>
                    </w:p>
                    <w:p w:rsidR="00275AB0" w:rsidRDefault="00B02972" w:rsidP="00275AB0">
                      <w:pPr>
                        <w:pStyle w:val="Contactinfo"/>
                      </w:pPr>
                      <w:r>
                        <w:t>Pune, Maharashtra. India</w:t>
                      </w:r>
                    </w:p>
                    <w:p w:rsidR="00275AB0" w:rsidRPr="008611CD" w:rsidRDefault="008611CD" w:rsidP="00275AB0">
                      <w:pPr>
                        <w:pStyle w:val="Contactinfo"/>
                        <w:rPr>
                          <w:color w:val="161616" w:themeColor="accent2" w:themeShade="1A"/>
                        </w:rPr>
                      </w:pPr>
                      <w:hyperlink r:id="rId11" w:history="1">
                        <w:r w:rsidRPr="008611CD">
                          <w:rPr>
                            <w:rStyle w:val="Hyperlink"/>
                            <w:color w:val="161616" w:themeColor="accent2" w:themeShade="1A"/>
                          </w:rPr>
                          <w:t xml:space="preserve">LinkedIn-Soham </w:t>
                        </w:r>
                        <w:r w:rsidRPr="008611CD">
                          <w:rPr>
                            <w:rStyle w:val="Hyperlink"/>
                            <w:color w:val="161616" w:themeColor="accent2" w:themeShade="1A"/>
                          </w:rPr>
                          <w:t>N</w:t>
                        </w:r>
                        <w:r w:rsidRPr="008611CD">
                          <w:rPr>
                            <w:rStyle w:val="Hyperlink"/>
                            <w:color w:val="161616" w:themeColor="accent2" w:themeShade="1A"/>
                          </w:rPr>
                          <w:t>igam</w:t>
                        </w:r>
                      </w:hyperlink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8259E5" w:rsidRPr="007C584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5104" behindDoc="0" locked="1" layoutInCell="1" allowOverlap="1" wp14:anchorId="76B4A19E" wp14:editId="18ADFB95">
                <wp:simplePos x="0" y="0"/>
                <wp:positionH relativeFrom="page">
                  <wp:posOffset>5325745</wp:posOffset>
                </wp:positionH>
                <wp:positionV relativeFrom="page">
                  <wp:posOffset>450215</wp:posOffset>
                </wp:positionV>
                <wp:extent cx="164465" cy="1097280"/>
                <wp:effectExtent l="0" t="0" r="6985" b="7620"/>
                <wp:wrapSquare wrapText="bothSides"/>
                <wp:docPr id="15" name="Group 15" descr="Group of contact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1097280"/>
                          <a:chOff x="0" y="0"/>
                          <a:chExt cx="162560" cy="1100468"/>
                        </a:xfrm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22907"/>
                            <a:ext cx="16256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24689"/>
                            <a:ext cx="16256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549" y="938543"/>
                            <a:ext cx="159463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FFF63" id="Group 15" o:spid="_x0000_s1026" alt="Group of contact icons" style="position:absolute;margin-left:419.35pt;margin-top:35.45pt;width:12.95pt;height:86.4pt;z-index:251695104;mso-position-horizontal-relative:page;mso-position-vertical-relative:page;mso-width-relative:margin;mso-height-relative:margin" coordsize="1625,1100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LpZX0ab4AAGm+AAAUAAAAZHJzL21lZGlhL2ltYWdlMi5wbmeJUE5HDQoa&#13;&#10;CgAAAA1JSERSAAAGQAAABkAIBgAAACEMjqcAAAABc1JHQgCuzhzpAAAABGdBTUEAALGPC/xhBQAA&#13;&#10;AAlwSFlzAAA7DgAAOw4BzLahgwAAvf5JREFUeF7s3et1G8e2qNETgkNgCAqBIfBfw/gjh+AQlAFC&#13;&#10;YAgMASEwBIagEO5dy17altsliQ8AXVU9vzHm8L7n7gebBPpRC+j+P0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">
                  <v:imagedata r:id="rId20" o:title=""/>
                </v:shape>
                <v:shape id="Graphic 22" o:spid="_x0000_s1028" type="#_x0000_t75" style="position:absolute;top:3229;width:1625;height:16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">
                  <v:imagedata r:id="rId21" o:title=""/>
                </v:shape>
                <v:shape id="Graphic 23" o:spid="_x0000_s1029" type="#_x0000_t75" style="position:absolute;top:6246;width:1625;height:1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">
                  <v:imagedata r:id="rId22" o:title=""/>
                </v:shape>
                <v:shape id="Graphic 24" o:spid="_x0000_s1030" type="#_x0000_t75" style="position:absolute;left:15;top:9385;width:1595;height:16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">
                  <v:imagedata r:id="rId23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8259E5" w:rsidRPr="007C5846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1" layoutInCell="1" allowOverlap="1" wp14:anchorId="15C0341C" wp14:editId="7FBC9632">
                <wp:simplePos x="0" y="0"/>
                <wp:positionH relativeFrom="page">
                  <wp:posOffset>128954</wp:posOffset>
                </wp:positionH>
                <wp:positionV relativeFrom="page">
                  <wp:posOffset>2426677</wp:posOffset>
                </wp:positionV>
                <wp:extent cx="1827530" cy="118364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7530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183" w:rsidRPr="008611CD" w:rsidRDefault="00065EC5" w:rsidP="00F02183">
                            <w:pPr>
                              <w:pStyle w:val="Heading1"/>
                              <w:rPr>
                                <w:rFonts w:ascii="Arial" w:hAnsi="Arial" w:cs="Arial"/>
                              </w:rPr>
                            </w:pPr>
                            <w:r w:rsidRPr="008611CD">
                              <w:rPr>
                                <w:rFonts w:ascii="Arial" w:hAnsi="Arial" w:cs="Arial"/>
                                <w:caps w:val="0"/>
                              </w:rPr>
                              <w:t>Education</w:t>
                            </w:r>
                          </w:p>
                          <w:p w:rsidR="00F02183" w:rsidRPr="007C5846" w:rsidRDefault="00F02183" w:rsidP="00B02972">
                            <w:pPr>
                              <w:pStyle w:val="Normalwhite"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 w:rsidRPr="007C5846">
                              <w:rPr>
                                <w:rFonts w:ascii="Arial" w:hAnsi="Arial" w:cs="Arial"/>
                              </w:rPr>
                              <w:t xml:space="preserve">Bachelor’s </w:t>
                            </w:r>
                            <w:r w:rsidR="00275AB0" w:rsidRPr="007C5846">
                              <w:rPr>
                                <w:rFonts w:ascii="Arial" w:hAnsi="Arial" w:cs="Arial"/>
                              </w:rPr>
                              <w:t xml:space="preserve">in Artificial Intelligence &amp; Data Science at MIT World Peace University </w:t>
                            </w:r>
                            <w:r w:rsidR="00416786" w:rsidRPr="007C5846">
                              <w:rPr>
                                <w:rFonts w:ascii="Arial" w:hAnsi="Arial" w:cs="Arial"/>
                              </w:rPr>
                              <w:t>(2029)</w:t>
                            </w:r>
                          </w:p>
                          <w:p w:rsidR="00F02183" w:rsidRPr="00F02183" w:rsidRDefault="00F02183" w:rsidP="00D71668">
                            <w:pPr>
                              <w:pStyle w:val="Normalwhite"/>
                            </w:pPr>
                          </w:p>
                          <w:p w:rsidR="00F02183" w:rsidRPr="00F02183" w:rsidRDefault="00F02183" w:rsidP="00D71668">
                            <w:pPr>
                              <w:pStyle w:val="Normalwhite"/>
                            </w:pPr>
                            <w:r w:rsidRPr="00F02183">
                              <w:t>Associate’s degree</w:t>
                            </w:r>
                          </w:p>
                          <w:p w:rsidR="00F02183" w:rsidRPr="00F02183" w:rsidRDefault="00F02183" w:rsidP="00D71668">
                            <w:pPr>
                              <w:pStyle w:val="Normalwhite"/>
                            </w:pPr>
                            <w:r w:rsidRPr="00F02183">
                              <w:t>College, University</w:t>
                            </w:r>
                          </w:p>
                          <w:p w:rsidR="008259E5" w:rsidRPr="00F02183" w:rsidRDefault="00F02183" w:rsidP="00D71668">
                            <w:pPr>
                              <w:pStyle w:val="Normalwhite"/>
                            </w:pPr>
                            <w:r w:rsidRPr="00F02183">
                              <w:t>20XX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0341C" id="_x0000_s1032" type="#_x0000_t202" style="position:absolute;left:0;text-align:left;margin-left:10.15pt;margin-top:191.1pt;width:143.9pt;height:9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" filled="f" stroked="f">
                <v:textbox>
                  <w:txbxContent>
                    <w:p w:rsidR="00F02183" w:rsidRPr="008611CD" w:rsidRDefault="00065EC5" w:rsidP="00F02183">
                      <w:pPr>
                        <w:pStyle w:val="Heading1"/>
                        <w:rPr>
                          <w:rFonts w:ascii="Arial" w:hAnsi="Arial" w:cs="Arial"/>
                        </w:rPr>
                      </w:pPr>
                      <w:r w:rsidRPr="008611CD">
                        <w:rPr>
                          <w:rFonts w:ascii="Arial" w:hAnsi="Arial" w:cs="Arial"/>
                          <w:caps w:val="0"/>
                        </w:rPr>
                        <w:t>Education</w:t>
                      </w:r>
                    </w:p>
                    <w:p w:rsidR="00F02183" w:rsidRPr="007C5846" w:rsidRDefault="00F02183" w:rsidP="00B02972">
                      <w:pPr>
                        <w:pStyle w:val="Normalwhite"/>
                        <w:jc w:val="left"/>
                        <w:rPr>
                          <w:rFonts w:ascii="Arial" w:hAnsi="Arial" w:cs="Arial"/>
                        </w:rPr>
                      </w:pPr>
                      <w:r w:rsidRPr="007C5846">
                        <w:rPr>
                          <w:rFonts w:ascii="Arial" w:hAnsi="Arial" w:cs="Arial"/>
                        </w:rPr>
                        <w:t xml:space="preserve">Bachelor’s </w:t>
                      </w:r>
                      <w:r w:rsidR="00275AB0" w:rsidRPr="007C5846">
                        <w:rPr>
                          <w:rFonts w:ascii="Arial" w:hAnsi="Arial" w:cs="Arial"/>
                        </w:rPr>
                        <w:t xml:space="preserve">in Artificial Intelligence &amp; Data Science at MIT World Peace University </w:t>
                      </w:r>
                      <w:r w:rsidR="00416786" w:rsidRPr="007C5846">
                        <w:rPr>
                          <w:rFonts w:ascii="Arial" w:hAnsi="Arial" w:cs="Arial"/>
                        </w:rPr>
                        <w:t>(2029)</w:t>
                      </w:r>
                    </w:p>
                    <w:p w:rsidR="00F02183" w:rsidRPr="00F02183" w:rsidRDefault="00F02183" w:rsidP="00D71668">
                      <w:pPr>
                        <w:pStyle w:val="Normalwhite"/>
                      </w:pPr>
                    </w:p>
                    <w:p w:rsidR="00F02183" w:rsidRPr="00F02183" w:rsidRDefault="00F02183" w:rsidP="00D71668">
                      <w:pPr>
                        <w:pStyle w:val="Normalwhite"/>
                      </w:pPr>
                      <w:r w:rsidRPr="00F02183">
                        <w:t>Associate’s degree</w:t>
                      </w:r>
                    </w:p>
                    <w:p w:rsidR="00F02183" w:rsidRPr="00F02183" w:rsidRDefault="00F02183" w:rsidP="00D71668">
                      <w:pPr>
                        <w:pStyle w:val="Normalwhite"/>
                      </w:pPr>
                      <w:r w:rsidRPr="00F02183">
                        <w:t>College, University</w:t>
                      </w:r>
                    </w:p>
                    <w:p w:rsidR="008259E5" w:rsidRPr="00F02183" w:rsidRDefault="00F02183" w:rsidP="00D71668">
                      <w:pPr>
                        <w:pStyle w:val="Normalwhite"/>
                      </w:pPr>
                      <w:r w:rsidRPr="00F02183">
                        <w:t>20XX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BC39AE" w:rsidRPr="007C584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3120" behindDoc="1" locked="1" layoutInCell="1" allowOverlap="1" wp14:anchorId="66353DEC" wp14:editId="47F7A692">
                <wp:simplePos x="0" y="0"/>
                <wp:positionH relativeFrom="column">
                  <wp:posOffset>-632460</wp:posOffset>
                </wp:positionH>
                <wp:positionV relativeFrom="paragraph">
                  <wp:posOffset>-228600</wp:posOffset>
                </wp:positionV>
                <wp:extent cx="8077200" cy="10058400"/>
                <wp:effectExtent l="0" t="0" r="0" b="0"/>
                <wp:wrapNone/>
                <wp:docPr id="409346637" name="Group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10058400"/>
                          <a:chOff x="0" y="0"/>
                          <a:chExt cx="8077630" cy="10058400"/>
                        </a:xfrm>
                      </wpg:grpSpPr>
                      <wps:wsp>
                        <wps:cNvPr id="1439553832" name="Rectangle 1439553832"/>
                        <wps:cNvSpPr/>
                        <wps:spPr>
                          <a:xfrm>
                            <a:off x="2261700" y="0"/>
                            <a:ext cx="5815930" cy="1947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16323" name="Rectangle 101016323"/>
                        <wps:cNvSpPr/>
                        <wps:spPr>
                          <a:xfrm>
                            <a:off x="0" y="0"/>
                            <a:ext cx="2259330" cy="10058400"/>
                          </a:xfrm>
                          <a:prstGeom prst="rect">
                            <a:avLst/>
                          </a:prstGeom>
                          <a:solidFill>
                            <a:srgbClr val="6B6B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62EF18" id="Group 9" o:spid="_x0000_s1026" style="position:absolute;margin-left:-49.8pt;margin-top:-18pt;width:636pt;height:11in;z-index:-251663360;mso-width-relative:margin;mso-height-relative:margin" coordsize="80776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">
                <v:rect id="Rectangle 1439553832" o:spid="_x0000_s1027" style="position:absolute;left:22617;width:58159;height:19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" fillcolor="#d8d8d8 [2732]" stroked="f" strokeweight="1pt"/>
                <v:rect id="Rectangle 101016323" o:spid="_x0000_s1028" style="position:absolute;width:22593;height:100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" fillcolor="#6b6b6b" stroked="f" strokeweight="1pt"/>
                <w10:anchorlock/>
              </v:group>
            </w:pict>
          </mc:Fallback>
        </mc:AlternateContent>
      </w:r>
    </w:p>
    <w:p w:rsidR="003D0DFE" w:rsidRPr="007C5846" w:rsidRDefault="003D0DFE" w:rsidP="008259E5">
      <w:pPr>
        <w:rPr>
          <w:rFonts w:ascii="Arial" w:hAnsi="Arial" w:cs="Arial"/>
        </w:rPr>
      </w:pPr>
    </w:p>
    <w:sectPr w:rsidR="003D0DFE" w:rsidRPr="007C5846" w:rsidSect="008259E5">
      <w:pgSz w:w="12240" w:h="15840" w:code="1"/>
      <w:pgMar w:top="36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85E1F4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37486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11D54"/>
    <w:multiLevelType w:val="multilevel"/>
    <w:tmpl w:val="A714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2A65E2"/>
    <w:multiLevelType w:val="multilevel"/>
    <w:tmpl w:val="D17C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739FB"/>
    <w:multiLevelType w:val="multilevel"/>
    <w:tmpl w:val="3C04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5C4DC3"/>
    <w:multiLevelType w:val="multilevel"/>
    <w:tmpl w:val="E970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022E5"/>
    <w:multiLevelType w:val="multilevel"/>
    <w:tmpl w:val="C5D4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mirrorMargin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BB"/>
    <w:rsid w:val="00004F51"/>
    <w:rsid w:val="00020F56"/>
    <w:rsid w:val="00031503"/>
    <w:rsid w:val="0003754E"/>
    <w:rsid w:val="000429E8"/>
    <w:rsid w:val="000451D3"/>
    <w:rsid w:val="000501DB"/>
    <w:rsid w:val="00060F74"/>
    <w:rsid w:val="00065EC5"/>
    <w:rsid w:val="00077516"/>
    <w:rsid w:val="000F1213"/>
    <w:rsid w:val="000F713F"/>
    <w:rsid w:val="00163462"/>
    <w:rsid w:val="001841D1"/>
    <w:rsid w:val="001E5685"/>
    <w:rsid w:val="001E57D7"/>
    <w:rsid w:val="00200BE5"/>
    <w:rsid w:val="00257458"/>
    <w:rsid w:val="00275AB0"/>
    <w:rsid w:val="002D512E"/>
    <w:rsid w:val="003102C7"/>
    <w:rsid w:val="00315588"/>
    <w:rsid w:val="00325F59"/>
    <w:rsid w:val="0034063E"/>
    <w:rsid w:val="00340BFE"/>
    <w:rsid w:val="00351F64"/>
    <w:rsid w:val="003A7E81"/>
    <w:rsid w:val="003D0DFE"/>
    <w:rsid w:val="00410D36"/>
    <w:rsid w:val="004156BB"/>
    <w:rsid w:val="00416786"/>
    <w:rsid w:val="00475B42"/>
    <w:rsid w:val="004A018B"/>
    <w:rsid w:val="004A553C"/>
    <w:rsid w:val="004B79F8"/>
    <w:rsid w:val="004C35E0"/>
    <w:rsid w:val="004E4D08"/>
    <w:rsid w:val="005933EA"/>
    <w:rsid w:val="005F2437"/>
    <w:rsid w:val="00610653"/>
    <w:rsid w:val="0063333F"/>
    <w:rsid w:val="00637F90"/>
    <w:rsid w:val="00650B69"/>
    <w:rsid w:val="00680ED4"/>
    <w:rsid w:val="00686E42"/>
    <w:rsid w:val="00691706"/>
    <w:rsid w:val="006C1B5C"/>
    <w:rsid w:val="00750107"/>
    <w:rsid w:val="007657C1"/>
    <w:rsid w:val="007C5846"/>
    <w:rsid w:val="00811B9B"/>
    <w:rsid w:val="008259E5"/>
    <w:rsid w:val="00847EAA"/>
    <w:rsid w:val="008611CD"/>
    <w:rsid w:val="008A0338"/>
    <w:rsid w:val="008C57C3"/>
    <w:rsid w:val="00924880"/>
    <w:rsid w:val="00955CFF"/>
    <w:rsid w:val="009D0CC9"/>
    <w:rsid w:val="009E1FE6"/>
    <w:rsid w:val="009E3A3E"/>
    <w:rsid w:val="00AE4A2E"/>
    <w:rsid w:val="00AE7128"/>
    <w:rsid w:val="00B0186B"/>
    <w:rsid w:val="00B02972"/>
    <w:rsid w:val="00B05823"/>
    <w:rsid w:val="00B15C72"/>
    <w:rsid w:val="00B32C90"/>
    <w:rsid w:val="00B632F2"/>
    <w:rsid w:val="00B67CE7"/>
    <w:rsid w:val="00B80990"/>
    <w:rsid w:val="00BC39AE"/>
    <w:rsid w:val="00BD0C31"/>
    <w:rsid w:val="00BD22B9"/>
    <w:rsid w:val="00BE37A9"/>
    <w:rsid w:val="00C272BB"/>
    <w:rsid w:val="00C3400B"/>
    <w:rsid w:val="00C77598"/>
    <w:rsid w:val="00D33E66"/>
    <w:rsid w:val="00D71668"/>
    <w:rsid w:val="00D83EF0"/>
    <w:rsid w:val="00D920AB"/>
    <w:rsid w:val="00D94635"/>
    <w:rsid w:val="00DD6D6A"/>
    <w:rsid w:val="00E15CBB"/>
    <w:rsid w:val="00E21695"/>
    <w:rsid w:val="00E56732"/>
    <w:rsid w:val="00E724A0"/>
    <w:rsid w:val="00E937A9"/>
    <w:rsid w:val="00ED54C5"/>
    <w:rsid w:val="00F02183"/>
    <w:rsid w:val="00F50FFF"/>
    <w:rsid w:val="00F752F5"/>
    <w:rsid w:val="00FA7CEA"/>
    <w:rsid w:val="00FB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96D7"/>
  <w15:chartTrackingRefBased/>
  <w15:docId w15:val="{ACD9ED73-AA51-CC4A-BCF1-802F0CF1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</w:latentStyles>
  <w:style w:type="paragraph" w:default="1" w:styleId="Normal">
    <w:name w:val="Normal"/>
    <w:qFormat/>
    <w:rsid w:val="009E3A3E"/>
    <w:pPr>
      <w:spacing w:after="0"/>
      <w:jc w:val="both"/>
    </w:pPr>
    <w:rPr>
      <w:rFonts w:cs="Mangal"/>
      <w:color w:val="747474" w:themeColor="background2" w:themeShade="80"/>
      <w:position w:val="9"/>
      <w:szCs w:val="23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183"/>
    <w:pPr>
      <w:spacing w:after="140"/>
      <w:contextualSpacing/>
      <w:outlineLvl w:val="0"/>
    </w:pPr>
    <w:rPr>
      <w:b/>
      <w:bCs/>
      <w:caps/>
      <w:color w:val="FFFFFF" w:themeColor="background1"/>
      <w:spacing w:val="20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D71668"/>
    <w:pPr>
      <w:spacing w:after="140"/>
      <w:outlineLvl w:val="1"/>
    </w:pPr>
    <w:rPr>
      <w:b/>
      <w:bCs/>
      <w:caps/>
      <w:color w:val="595959" w:themeColor="text1" w:themeTint="A6"/>
      <w:spacing w:val="2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71668"/>
    <w:pPr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71668"/>
    <w:pPr>
      <w:spacing w:after="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B15C72"/>
    <w:pPr>
      <w:spacing w:line="240" w:lineRule="auto"/>
      <w:ind w:left="720"/>
      <w:contextualSpacing/>
      <w:jc w:val="center"/>
    </w:pPr>
  </w:style>
  <w:style w:type="paragraph" w:styleId="Date">
    <w:name w:val="Date"/>
    <w:basedOn w:val="Normal"/>
    <w:next w:val="Normal"/>
    <w:link w:val="DateChar"/>
    <w:uiPriority w:val="99"/>
    <w:semiHidden/>
    <w:rsid w:val="004A553C"/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semiHidden/>
    <w:rsid w:val="009E3A3E"/>
    <w:rPr>
      <w:rFonts w:cs="Mangal"/>
      <w:color w:val="FFFFFF" w:themeColor="background1"/>
      <w:position w:val="9"/>
      <w:szCs w:val="23"/>
      <w:lang w:val="en-US"/>
    </w:rPr>
  </w:style>
  <w:style w:type="paragraph" w:customStyle="1" w:styleId="Contactinfo">
    <w:name w:val="Contact info"/>
    <w:basedOn w:val="Normal"/>
    <w:qFormat/>
    <w:rsid w:val="00004F51"/>
    <w:pPr>
      <w:spacing w:line="420" w:lineRule="auto"/>
      <w:ind w:left="-113" w:right="-113"/>
      <w:jc w:val="left"/>
    </w:pPr>
    <w:rPr>
      <w:color w:val="000000" w:themeColor="text1"/>
      <w:position w:val="1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24880"/>
    <w:pPr>
      <w:spacing w:line="600" w:lineRule="exact"/>
      <w:jc w:val="left"/>
    </w:pPr>
    <w:rPr>
      <w:rFonts w:asciiTheme="majorHAnsi" w:hAnsiTheme="majorHAnsi"/>
      <w:caps/>
      <w:color w:val="262626" w:themeColor="text1" w:themeTint="D9"/>
      <w:spacing w:val="28"/>
      <w:position w:val="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24880"/>
    <w:rPr>
      <w:rFonts w:asciiTheme="majorHAnsi" w:hAnsiTheme="majorHAnsi" w:cs="Mangal"/>
      <w:caps/>
      <w:color w:val="262626" w:themeColor="text1" w:themeTint="D9"/>
      <w:spacing w:val="28"/>
      <w:sz w:val="60"/>
      <w:szCs w:val="6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53C"/>
    <w:pPr>
      <w:spacing w:after="160"/>
      <w:jc w:val="left"/>
    </w:pPr>
    <w:rPr>
      <w:color w:val="auto"/>
      <w:position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53C"/>
    <w:rPr>
      <w:rFonts w:cs="Mangal"/>
      <w:sz w:val="28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02183"/>
    <w:rPr>
      <w:rFonts w:cs="Mangal"/>
      <w:b/>
      <w:bCs/>
      <w:caps/>
      <w:color w:val="FFFFFF" w:themeColor="background1"/>
      <w:spacing w:val="20"/>
      <w:position w:val="9"/>
      <w:sz w:val="26"/>
      <w:szCs w:val="26"/>
      <w:lang w:val="en-US"/>
    </w:rPr>
  </w:style>
  <w:style w:type="paragraph" w:customStyle="1" w:styleId="Normalwhite">
    <w:name w:val="Normal white"/>
    <w:basedOn w:val="Normal"/>
    <w:qFormat/>
    <w:rsid w:val="00D71668"/>
    <w:pPr>
      <w:spacing w:line="240" w:lineRule="auto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D71668"/>
    <w:rPr>
      <w:rFonts w:cs="Mangal"/>
      <w:b/>
      <w:bCs/>
      <w:caps/>
      <w:color w:val="595959" w:themeColor="text1" w:themeTint="A6"/>
      <w:spacing w:val="20"/>
      <w:position w:val="9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71668"/>
    <w:rPr>
      <w:rFonts w:cs="Mangal"/>
      <w:b/>
      <w:bCs/>
      <w:color w:val="747474" w:themeColor="background2" w:themeShade="80"/>
      <w:position w:val="9"/>
      <w:sz w:val="24"/>
      <w:szCs w:val="24"/>
      <w:lang w:val="en-US"/>
    </w:rPr>
  </w:style>
  <w:style w:type="paragraph" w:styleId="ListBullet">
    <w:name w:val="List Bullet"/>
    <w:basedOn w:val="Normal"/>
    <w:uiPriority w:val="99"/>
    <w:rsid w:val="00D71668"/>
    <w:pPr>
      <w:numPr>
        <w:numId w:val="4"/>
      </w:numPr>
      <w:spacing w:line="240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71668"/>
    <w:rPr>
      <w:rFonts w:cs="Mangal"/>
      <w:color w:val="747474" w:themeColor="background2" w:themeShade="80"/>
      <w:position w:val="9"/>
      <w:szCs w:val="23"/>
      <w:lang w:val="en-US"/>
    </w:rPr>
  </w:style>
  <w:style w:type="paragraph" w:styleId="ListBullet2">
    <w:name w:val="List Bullet 2"/>
    <w:basedOn w:val="Normal"/>
    <w:uiPriority w:val="99"/>
    <w:rsid w:val="00D71668"/>
    <w:pPr>
      <w:numPr>
        <w:numId w:val="5"/>
      </w:numPr>
      <w:ind w:left="360"/>
      <w:contextualSpacing/>
    </w:pPr>
    <w:rPr>
      <w:color w:val="FFFFFF" w:themeColor="background1"/>
    </w:rPr>
  </w:style>
  <w:style w:type="character" w:customStyle="1" w:styleId="bad-sentence">
    <w:name w:val="bad-sentence"/>
    <w:basedOn w:val="DefaultParagraphFont"/>
    <w:rsid w:val="00E15CBB"/>
  </w:style>
  <w:style w:type="table" w:styleId="TableGrid">
    <w:name w:val="Table Grid"/>
    <w:basedOn w:val="TableNormal"/>
    <w:uiPriority w:val="39"/>
    <w:rsid w:val="00E15CBB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E15CB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position w:val="0"/>
      <w:sz w:val="24"/>
      <w:szCs w:val="24"/>
    </w:rPr>
  </w:style>
  <w:style w:type="paragraph" w:customStyle="1" w:styleId="p3">
    <w:name w:val="p3"/>
    <w:basedOn w:val="Normal"/>
    <w:rsid w:val="00E15CB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position w:val="0"/>
      <w:sz w:val="24"/>
      <w:szCs w:val="24"/>
    </w:rPr>
  </w:style>
  <w:style w:type="paragraph" w:customStyle="1" w:styleId="highlight-placeholder-parent">
    <w:name w:val="highlight-placeholder-parent"/>
    <w:basedOn w:val="Normal"/>
    <w:rsid w:val="00E15CB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position w:val="0"/>
      <w:sz w:val="24"/>
      <w:szCs w:val="24"/>
    </w:rPr>
  </w:style>
  <w:style w:type="character" w:customStyle="1" w:styleId="badword">
    <w:name w:val="badword"/>
    <w:basedOn w:val="DefaultParagraphFont"/>
    <w:rsid w:val="00E15CBB"/>
  </w:style>
  <w:style w:type="character" w:customStyle="1" w:styleId="s1">
    <w:name w:val="s1"/>
    <w:basedOn w:val="DefaultParagraphFont"/>
    <w:rsid w:val="00416786"/>
  </w:style>
  <w:style w:type="character" w:styleId="Hyperlink">
    <w:name w:val="Hyperlink"/>
    <w:basedOn w:val="DefaultParagraphFont"/>
    <w:uiPriority w:val="99"/>
    <w:unhideWhenUsed/>
    <w:rsid w:val="008611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11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oham-nigam-109b27282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3.png"/><Relationship Id="rId10" Type="http://schemas.openxmlformats.org/officeDocument/2006/relationships/hyperlink" Target="https://www.linkedin.com/in/soham-nigam-109b27282/" TargetMode="Externa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pple/Library/Containers/com.microsoft.Word/Data/Library/Application%20Support/Microsoft/Office/16.0/DTS/Search/%7bF4BC33D6-A5C5-E841-96E6-E232D7842FC9%7dtf00971023_win32.dotx" TargetMode="External"/></Relationships>
</file>

<file path=word/theme/theme1.xml><?xml version="1.0" encoding="utf-8"?>
<a:theme xmlns:a="http://schemas.openxmlformats.org/drawingml/2006/main" name="Office Theme">
  <a:themeElements>
    <a:clrScheme name="4201197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6B6B6B"/>
      </a:accent1>
      <a:accent2>
        <a:srgbClr val="D9D9D9"/>
      </a:accent2>
      <a:accent3>
        <a:srgbClr val="4C75D0"/>
      </a:accent3>
      <a:accent4>
        <a:srgbClr val="F08A74"/>
      </a:accent4>
      <a:accent5>
        <a:srgbClr val="137227"/>
      </a:accent5>
      <a:accent6>
        <a:srgbClr val="E6BC42"/>
      </a:accent6>
      <a:hlink>
        <a:srgbClr val="467886"/>
      </a:hlink>
      <a:folHlink>
        <a:srgbClr val="96607D"/>
      </a:folHlink>
    </a:clrScheme>
    <a:fontScheme name="Franklin Gothic Medium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45ED85-5D9B-48D0-A7A3-0460E6C5F4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3BA7E-F72F-40A9-A9B6-9B32480F95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EBCE41A7-B85A-4948-B7E3-B8EB7498B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590D6B-B3F5-EA42-BA9C-93E8B6B9140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content marketing manager resume.dotx</Template>
  <TotalTime>63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2025-05-15T15:53:00Z</dcterms:created>
  <dcterms:modified xsi:type="dcterms:W3CDTF">2025-05-15T18:20:00Z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